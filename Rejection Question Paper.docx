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4AD0" w14:textId="04FBB7A0" w:rsidR="000F032F" w:rsidRDefault="009D65F9">
      <w:pPr>
        <w:pStyle w:val="Heading2"/>
      </w:pPr>
      <w:r>
        <w:t xml:space="preserve">Good luck everyone </w:t>
      </w:r>
    </w:p>
    <w:p w14:paraId="336F1BC5" w14:textId="1C8CA683" w:rsidR="009D65F9" w:rsidRDefault="0004735D" w:rsidP="009D65F9">
      <w:r>
        <w:t>Name:</w:t>
      </w:r>
    </w:p>
    <w:p w14:paraId="5F00C27B" w14:textId="7C96A5BB" w:rsidR="0004735D" w:rsidRDefault="0004735D" w:rsidP="009D65F9">
      <w:r>
        <w:t>Surname:</w:t>
      </w:r>
    </w:p>
    <w:p w14:paraId="34A26F23" w14:textId="0277036F" w:rsidR="0004735D" w:rsidRDefault="00F44671" w:rsidP="009D65F9">
      <w:r>
        <w:t>Class</w:t>
      </w:r>
      <w:r w:rsidR="0004735D">
        <w:t>:</w:t>
      </w:r>
    </w:p>
    <w:p w14:paraId="1C858B3C" w14:textId="77777777" w:rsidR="002F3CE0" w:rsidRDefault="002F3CE0" w:rsidP="009D65F9"/>
    <w:p w14:paraId="76117ED9" w14:textId="0CFE8D75" w:rsidR="0004735D" w:rsidRDefault="002B4D3C" w:rsidP="009D65F9">
      <w:r>
        <w:t>Question 1</w:t>
      </w:r>
    </w:p>
    <w:p w14:paraId="4F58B404" w14:textId="22A6E79C" w:rsidR="003503DD" w:rsidRDefault="00CE3472" w:rsidP="009D65F9">
      <w:r>
        <w:t xml:space="preserve">Match the description </w:t>
      </w:r>
      <w:r w:rsidR="004A221B">
        <w:t xml:space="preserve">from column A </w:t>
      </w:r>
      <w:r w:rsidR="00BD73D8">
        <w:t>with the character in column B . Write</w:t>
      </w:r>
      <w:r w:rsidR="00952202">
        <w:t xml:space="preserve"> your</w:t>
      </w:r>
      <w:r w:rsidR="00A968DD">
        <w:t xml:space="preserve"> answer in column C </w:t>
      </w:r>
      <w:proofErr w:type="spellStart"/>
      <w:r w:rsidR="00A968DD">
        <w:t>i.e</w:t>
      </w:r>
      <w:proofErr w:type="spellEnd"/>
      <w:r w:rsidR="00A968DD">
        <w:t xml:space="preserve"> </w:t>
      </w:r>
      <w:r w:rsidR="00C110A1">
        <w:t>(1-A).</w:t>
      </w:r>
    </w:p>
    <w:p w14:paraId="386937A4" w14:textId="77777777" w:rsidR="00652FB5" w:rsidRDefault="00652FB5" w:rsidP="009D65F9"/>
    <w:tbl>
      <w:tblPr>
        <w:tblStyle w:val="TableGrid"/>
        <w:tblW w:w="5092" w:type="dxa"/>
        <w:tblLook w:val="04A0" w:firstRow="1" w:lastRow="0" w:firstColumn="1" w:lastColumn="0" w:noHBand="0" w:noVBand="1"/>
      </w:tblPr>
      <w:tblGrid>
        <w:gridCol w:w="1834"/>
        <w:gridCol w:w="1745"/>
        <w:gridCol w:w="1515"/>
      </w:tblGrid>
      <w:tr w:rsidR="00381959" w14:paraId="6FA599D6" w14:textId="77777777" w:rsidTr="003D5E92">
        <w:tc>
          <w:tcPr>
            <w:tcW w:w="1834" w:type="dxa"/>
          </w:tcPr>
          <w:p w14:paraId="056B2B3F" w14:textId="04D021C1" w:rsidR="00381959" w:rsidRDefault="00820779" w:rsidP="004E1FF9">
            <w:proofErr w:type="spellStart"/>
            <w:r>
              <w:t>ColumnA</w:t>
            </w:r>
            <w:proofErr w:type="spellEnd"/>
          </w:p>
        </w:tc>
        <w:tc>
          <w:tcPr>
            <w:tcW w:w="1744" w:type="dxa"/>
          </w:tcPr>
          <w:p w14:paraId="7B66D3D8" w14:textId="59E9043A" w:rsidR="00381959" w:rsidRDefault="00820779" w:rsidP="004E1FF9">
            <w:proofErr w:type="spellStart"/>
            <w:r>
              <w:t>ColumnB</w:t>
            </w:r>
            <w:proofErr w:type="spellEnd"/>
          </w:p>
        </w:tc>
        <w:tc>
          <w:tcPr>
            <w:tcW w:w="1514" w:type="dxa"/>
          </w:tcPr>
          <w:p w14:paraId="32D9FC02" w14:textId="2D6ADA2C" w:rsidR="00381959" w:rsidRDefault="00C812C3" w:rsidP="004E1FF9">
            <w:proofErr w:type="spellStart"/>
            <w:r>
              <w:t>ColumnC</w:t>
            </w:r>
            <w:proofErr w:type="spellEnd"/>
          </w:p>
        </w:tc>
      </w:tr>
      <w:tr w:rsidR="00381959" w14:paraId="18BDCE50" w14:textId="77777777" w:rsidTr="003D5E92">
        <w:tc>
          <w:tcPr>
            <w:tcW w:w="1834" w:type="dxa"/>
          </w:tcPr>
          <w:p w14:paraId="53A47F10" w14:textId="4FF2DE55" w:rsidR="00381959" w:rsidRDefault="007251F8" w:rsidP="004E1FF9">
            <w:r>
              <w:t>(</w:t>
            </w:r>
            <w:r w:rsidR="00F96F42">
              <w:t>1</w:t>
            </w:r>
            <w:r>
              <w:t>)</w:t>
            </w:r>
            <w:proofErr w:type="spellStart"/>
            <w:r w:rsidR="00555423">
              <w:t>Daba</w:t>
            </w:r>
            <w:proofErr w:type="spellEnd"/>
            <w:r w:rsidR="00555423">
              <w:t xml:space="preserve"> </w:t>
            </w:r>
          </w:p>
          <w:p w14:paraId="14B79287" w14:textId="737F6556" w:rsidR="00381959" w:rsidRDefault="007251F8" w:rsidP="004E1FF9">
            <w:r>
              <w:t>(</w:t>
            </w:r>
            <w:r w:rsidR="00F96F42">
              <w:t>2</w:t>
            </w:r>
            <w:r>
              <w:t>)</w:t>
            </w:r>
            <w:proofErr w:type="spellStart"/>
            <w:r w:rsidR="00555423">
              <w:t>Modou</w:t>
            </w:r>
            <w:proofErr w:type="spellEnd"/>
          </w:p>
          <w:p w14:paraId="6239B7AC" w14:textId="5EAFBA8C" w:rsidR="00F96F42" w:rsidRDefault="007251F8" w:rsidP="004E1FF9">
            <w:r>
              <w:t>(</w:t>
            </w:r>
            <w:r w:rsidR="00F96F42">
              <w:t>3</w:t>
            </w:r>
            <w:r>
              <w:t>)</w:t>
            </w:r>
            <w:proofErr w:type="spellStart"/>
            <w:r w:rsidR="00555423">
              <w:t>binetou</w:t>
            </w:r>
            <w:r w:rsidR="00794DB7">
              <w:t>’s</w:t>
            </w:r>
            <w:proofErr w:type="spellEnd"/>
            <w:r w:rsidR="00794DB7">
              <w:t xml:space="preserve"> mother</w:t>
            </w:r>
          </w:p>
          <w:p w14:paraId="1383A2B7" w14:textId="58961748" w:rsidR="00F96F42" w:rsidRDefault="007251F8" w:rsidP="004E1FF9">
            <w:r>
              <w:t>(</w:t>
            </w:r>
            <w:r w:rsidR="00794DB7">
              <w:t>4</w:t>
            </w:r>
            <w:r>
              <w:t>)</w:t>
            </w:r>
            <w:proofErr w:type="spellStart"/>
            <w:r w:rsidR="00794DB7">
              <w:t>Binetou</w:t>
            </w:r>
            <w:proofErr w:type="spellEnd"/>
          </w:p>
          <w:p w14:paraId="3F0BA107" w14:textId="7583E4F5" w:rsidR="00381959" w:rsidRDefault="007251F8" w:rsidP="004E1FF9">
            <w:r>
              <w:t>(</w:t>
            </w:r>
            <w:r w:rsidR="00F96F42">
              <w:t>5</w:t>
            </w:r>
            <w:r>
              <w:t>)</w:t>
            </w:r>
            <w:proofErr w:type="spellStart"/>
            <w:r w:rsidR="001837F7">
              <w:t>Ta</w:t>
            </w:r>
            <w:r w:rsidR="00F70C00">
              <w:t>msir</w:t>
            </w:r>
            <w:proofErr w:type="spellEnd"/>
          </w:p>
        </w:tc>
        <w:tc>
          <w:tcPr>
            <w:tcW w:w="1744" w:type="dxa"/>
          </w:tcPr>
          <w:p w14:paraId="38A46934" w14:textId="7B9AAE2D" w:rsidR="00381959" w:rsidRDefault="001B41BA" w:rsidP="004E1FF9">
            <w:r>
              <w:t>A</w:t>
            </w:r>
            <w:r w:rsidR="004032A2">
              <w:t xml:space="preserve"> caring and protective</w:t>
            </w:r>
            <w:r w:rsidR="00A01266">
              <w:t xml:space="preserve">.      </w:t>
            </w:r>
          </w:p>
          <w:p w14:paraId="2C498BCB" w14:textId="35ECE775" w:rsidR="001B41BA" w:rsidRDefault="001B41BA" w:rsidP="004E1FF9">
            <w:r>
              <w:t>B</w:t>
            </w:r>
            <w:r w:rsidR="00391999">
              <w:t xml:space="preserve"> </w:t>
            </w:r>
            <w:r w:rsidR="004032A2">
              <w:t xml:space="preserve">opportunist </w:t>
            </w:r>
          </w:p>
          <w:p w14:paraId="2C0B9CCC" w14:textId="5EA1C740" w:rsidR="00391999" w:rsidRDefault="001B41BA" w:rsidP="004E1FF9">
            <w:r>
              <w:t>C</w:t>
            </w:r>
            <w:r w:rsidR="00391999">
              <w:t xml:space="preserve"> secretive and cunning </w:t>
            </w:r>
          </w:p>
          <w:p w14:paraId="4D373723" w14:textId="4AF71A83" w:rsidR="001B41BA" w:rsidRDefault="001B41BA" w:rsidP="004E1FF9">
            <w:r>
              <w:t>D</w:t>
            </w:r>
            <w:r w:rsidR="003874C6">
              <w:t xml:space="preserve"> shy and naive</w:t>
            </w:r>
          </w:p>
          <w:p w14:paraId="43277985" w14:textId="1300CFEB" w:rsidR="00151D5F" w:rsidRDefault="001B41BA" w:rsidP="004E1FF9">
            <w:r>
              <w:t>E</w:t>
            </w:r>
            <w:r w:rsidR="00CA6B2A">
              <w:t xml:space="preserve"> </w:t>
            </w:r>
            <w:r w:rsidR="00DE29A4">
              <w:t>strong</w:t>
            </w:r>
          </w:p>
          <w:p w14:paraId="3C2D4DCE" w14:textId="7F1E4CCD" w:rsidR="001B41BA" w:rsidRPr="003D5E92" w:rsidRDefault="001B41BA" w:rsidP="004E1FF9">
            <w:pPr>
              <w:rPr>
                <w:b/>
                <w:bCs/>
              </w:rPr>
            </w:pPr>
            <w:r>
              <w:t>F</w:t>
            </w:r>
            <w:r w:rsidR="00DE29A4">
              <w:t xml:space="preserve"> hurt</w:t>
            </w:r>
          </w:p>
        </w:tc>
        <w:tc>
          <w:tcPr>
            <w:tcW w:w="1514" w:type="dxa"/>
          </w:tcPr>
          <w:p w14:paraId="310E9D85" w14:textId="5C8324F4" w:rsidR="00381959" w:rsidRDefault="00381959" w:rsidP="004E1FF9"/>
        </w:tc>
      </w:tr>
    </w:tbl>
    <w:p w14:paraId="0875C398" w14:textId="2BF5D377" w:rsidR="00481D1C" w:rsidRDefault="00143653" w:rsidP="004E1FF9">
      <w:r>
        <w:t xml:space="preserve">                                                            (4)</w:t>
      </w:r>
    </w:p>
    <w:p w14:paraId="1639EDF5" w14:textId="77777777" w:rsidR="00481D1C" w:rsidRPr="0042000D" w:rsidRDefault="00481D1C">
      <w:pPr>
        <w:rPr>
          <w:b/>
          <w:bCs/>
        </w:rPr>
      </w:pPr>
      <w:r>
        <w:br w:type="page"/>
      </w:r>
    </w:p>
    <w:p w14:paraId="0FBFED57" w14:textId="7843E1E2" w:rsidR="00F02DFD" w:rsidRDefault="003D5E92" w:rsidP="004E1FF9">
      <w:r>
        <w:t>Question 2</w:t>
      </w:r>
    </w:p>
    <w:p w14:paraId="5A958468" w14:textId="3D7CC050" w:rsidR="00F02DFD" w:rsidRDefault="00F02DFD" w:rsidP="004E1FF9">
      <w:r>
        <w:t xml:space="preserve">Answer the following </w:t>
      </w:r>
      <w:r w:rsidR="00D9683C">
        <w:t>short questions.</w:t>
      </w:r>
    </w:p>
    <w:p w14:paraId="44D9C003" w14:textId="77777777" w:rsidR="00D9683C" w:rsidRDefault="00D9683C" w:rsidP="004E1FF9"/>
    <w:p w14:paraId="785B6B45" w14:textId="7765A167" w:rsidR="00D9683C" w:rsidRDefault="00D9683C" w:rsidP="004E1FF9">
      <w:r>
        <w:t xml:space="preserve">2.1 Describe the setting of the </w:t>
      </w:r>
      <w:r w:rsidR="00143653">
        <w:t>story</w:t>
      </w:r>
      <w:r w:rsidR="00AC47BA">
        <w:t>.   (2)</w:t>
      </w:r>
    </w:p>
    <w:p w14:paraId="1276031E" w14:textId="6D1E9464" w:rsidR="00AC47BA" w:rsidRDefault="00AC47BA" w:rsidP="004E1FF9">
      <w:r>
        <w:t>2.2</w:t>
      </w:r>
      <w:r w:rsidR="009918BE">
        <w:t xml:space="preserve"> Explain why this statement </w:t>
      </w:r>
      <w:r w:rsidR="00BE067F">
        <w:t xml:space="preserve">is False </w:t>
      </w:r>
    </w:p>
    <w:p w14:paraId="4481BB0A" w14:textId="7EC5B0CF" w:rsidR="00BE067F" w:rsidRDefault="00BE067F" w:rsidP="004E1FF9">
      <w:r>
        <w:t xml:space="preserve">    </w:t>
      </w:r>
      <w:proofErr w:type="spellStart"/>
      <w:r>
        <w:t>Binetou</w:t>
      </w:r>
      <w:proofErr w:type="spellEnd"/>
      <w:r>
        <w:t xml:space="preserve"> married </w:t>
      </w:r>
      <w:proofErr w:type="spellStart"/>
      <w:r w:rsidR="006A569D">
        <w:t>Modou</w:t>
      </w:r>
      <w:proofErr w:type="spellEnd"/>
      <w:r w:rsidR="006A569D">
        <w:t xml:space="preserve"> because  she loved him</w:t>
      </w:r>
      <w:r w:rsidR="00597C0F">
        <w:t xml:space="preserve">  </w:t>
      </w:r>
      <w:r w:rsidR="00366784">
        <w:t>(2)</w:t>
      </w:r>
    </w:p>
    <w:p w14:paraId="6636E10D" w14:textId="1C24AEE0" w:rsidR="00FE2BB1" w:rsidRDefault="00FE2BB1" w:rsidP="004E1FF9">
      <w:r>
        <w:t xml:space="preserve">2.3 </w:t>
      </w:r>
      <w:r w:rsidR="006C618A">
        <w:t xml:space="preserve">Write </w:t>
      </w:r>
      <w:r w:rsidR="00366784">
        <w:t xml:space="preserve"> down </w:t>
      </w:r>
      <w:r w:rsidR="009B77DA">
        <w:t xml:space="preserve">the </w:t>
      </w:r>
      <w:r w:rsidR="00597C0F">
        <w:t>synonym of Imam</w:t>
      </w:r>
      <w:r w:rsidR="00366784">
        <w:t xml:space="preserve"> (1)</w:t>
      </w:r>
    </w:p>
    <w:p w14:paraId="50684ABF" w14:textId="4A0419D6" w:rsidR="002B4D3C" w:rsidRPr="009D65F9" w:rsidRDefault="00366784" w:rsidP="008A4836">
      <w:r>
        <w:t>2</w:t>
      </w:r>
      <w:r w:rsidR="00AB25BE">
        <w:t xml:space="preserve">.4 </w:t>
      </w:r>
    </w:p>
    <w:sectPr w:rsidR="002B4D3C" w:rsidRPr="009D65F9">
      <w:footerReference w:type="default" r:id="rId7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6734B" w14:textId="77777777" w:rsidR="008B1A51" w:rsidRDefault="008B1A51">
      <w:pPr>
        <w:spacing w:after="0" w:line="240" w:lineRule="auto"/>
      </w:pPr>
      <w:r>
        <w:separator/>
      </w:r>
    </w:p>
    <w:p w14:paraId="4771F936" w14:textId="77777777" w:rsidR="008B1A51" w:rsidRDefault="008B1A51"/>
    <w:p w14:paraId="7A7254D8" w14:textId="77777777" w:rsidR="008B1A51" w:rsidRDefault="008B1A51"/>
  </w:endnote>
  <w:endnote w:type="continuationSeparator" w:id="0">
    <w:p w14:paraId="6EF32B81" w14:textId="77777777" w:rsidR="008B1A51" w:rsidRDefault="008B1A51">
      <w:pPr>
        <w:spacing w:after="0" w:line="240" w:lineRule="auto"/>
      </w:pPr>
      <w:r>
        <w:continuationSeparator/>
      </w:r>
    </w:p>
    <w:p w14:paraId="01D8E41C" w14:textId="77777777" w:rsidR="008B1A51" w:rsidRDefault="008B1A51"/>
    <w:p w14:paraId="78B3BD64" w14:textId="77777777" w:rsidR="008B1A51" w:rsidRDefault="008B1A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EFB2B7" w14:textId="77777777" w:rsidR="000F032F" w:rsidRDefault="00CD3B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20556" w14:textId="77777777" w:rsidR="008B1A51" w:rsidRDefault="008B1A51">
      <w:pPr>
        <w:spacing w:after="0" w:line="240" w:lineRule="auto"/>
      </w:pPr>
      <w:r>
        <w:separator/>
      </w:r>
    </w:p>
    <w:p w14:paraId="5A837F8B" w14:textId="77777777" w:rsidR="008B1A51" w:rsidRDefault="008B1A51"/>
    <w:p w14:paraId="01C0E665" w14:textId="77777777" w:rsidR="008B1A51" w:rsidRDefault="008B1A51"/>
  </w:footnote>
  <w:footnote w:type="continuationSeparator" w:id="0">
    <w:p w14:paraId="7939A2AC" w14:textId="77777777" w:rsidR="008B1A51" w:rsidRDefault="008B1A51">
      <w:pPr>
        <w:spacing w:after="0" w:line="240" w:lineRule="auto"/>
      </w:pPr>
      <w:r>
        <w:continuationSeparator/>
      </w:r>
    </w:p>
    <w:p w14:paraId="3322A243" w14:textId="77777777" w:rsidR="008B1A51" w:rsidRDefault="008B1A51"/>
    <w:p w14:paraId="52B7AEE5" w14:textId="77777777" w:rsidR="008B1A51" w:rsidRDefault="008B1A5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25769"/>
    <w:multiLevelType w:val="hybridMultilevel"/>
    <w:tmpl w:val="1AA6B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422480">
    <w:abstractNumId w:val="9"/>
  </w:num>
  <w:num w:numId="2" w16cid:durableId="44061873">
    <w:abstractNumId w:val="8"/>
  </w:num>
  <w:num w:numId="3" w16cid:durableId="1338462453">
    <w:abstractNumId w:val="7"/>
  </w:num>
  <w:num w:numId="4" w16cid:durableId="492838098">
    <w:abstractNumId w:val="6"/>
  </w:num>
  <w:num w:numId="5" w16cid:durableId="610630132">
    <w:abstractNumId w:val="5"/>
  </w:num>
  <w:num w:numId="6" w16cid:durableId="1076977646">
    <w:abstractNumId w:val="4"/>
  </w:num>
  <w:num w:numId="7" w16cid:durableId="821459049">
    <w:abstractNumId w:val="3"/>
  </w:num>
  <w:num w:numId="8" w16cid:durableId="1813669514">
    <w:abstractNumId w:val="2"/>
  </w:num>
  <w:num w:numId="9" w16cid:durableId="505747453">
    <w:abstractNumId w:val="1"/>
  </w:num>
  <w:num w:numId="10" w16cid:durableId="1938446098">
    <w:abstractNumId w:val="0"/>
  </w:num>
  <w:num w:numId="11" w16cid:durableId="314916612">
    <w:abstractNumId w:val="11"/>
  </w:num>
  <w:num w:numId="12" w16cid:durableId="1864509371">
    <w:abstractNumId w:val="9"/>
    <w:lvlOverride w:ilvl="0">
      <w:startOverride w:val="1"/>
    </w:lvlOverride>
  </w:num>
  <w:num w:numId="13" w16cid:durableId="1822648496">
    <w:abstractNumId w:val="10"/>
  </w:num>
  <w:num w:numId="14" w16cid:durableId="2008940964">
    <w:abstractNumId w:val="11"/>
  </w:num>
  <w:num w:numId="15" w16cid:durableId="20566595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E9"/>
    <w:rsid w:val="0004735D"/>
    <w:rsid w:val="000551A0"/>
    <w:rsid w:val="000F032F"/>
    <w:rsid w:val="00116065"/>
    <w:rsid w:val="00143653"/>
    <w:rsid w:val="00151D5F"/>
    <w:rsid w:val="001837F7"/>
    <w:rsid w:val="001B41BA"/>
    <w:rsid w:val="002B4D3C"/>
    <w:rsid w:val="002F3CE0"/>
    <w:rsid w:val="00310B22"/>
    <w:rsid w:val="003503DD"/>
    <w:rsid w:val="00366784"/>
    <w:rsid w:val="00381959"/>
    <w:rsid w:val="003874C6"/>
    <w:rsid w:val="00391999"/>
    <w:rsid w:val="003D5E92"/>
    <w:rsid w:val="003F6654"/>
    <w:rsid w:val="004032A2"/>
    <w:rsid w:val="0042000D"/>
    <w:rsid w:val="00481D1C"/>
    <w:rsid w:val="004957E3"/>
    <w:rsid w:val="004A221B"/>
    <w:rsid w:val="004E1FF9"/>
    <w:rsid w:val="00555423"/>
    <w:rsid w:val="005819E9"/>
    <w:rsid w:val="00597C0F"/>
    <w:rsid w:val="00652FB5"/>
    <w:rsid w:val="006A569D"/>
    <w:rsid w:val="006C618A"/>
    <w:rsid w:val="007251F8"/>
    <w:rsid w:val="00754FAC"/>
    <w:rsid w:val="00794DB7"/>
    <w:rsid w:val="007E7278"/>
    <w:rsid w:val="00820779"/>
    <w:rsid w:val="008A4836"/>
    <w:rsid w:val="008A7E4F"/>
    <w:rsid w:val="008B1A51"/>
    <w:rsid w:val="00952202"/>
    <w:rsid w:val="009918BE"/>
    <w:rsid w:val="009B77DA"/>
    <w:rsid w:val="009C4814"/>
    <w:rsid w:val="009D65F9"/>
    <w:rsid w:val="00A01266"/>
    <w:rsid w:val="00A968DD"/>
    <w:rsid w:val="00AB25BE"/>
    <w:rsid w:val="00AC47BA"/>
    <w:rsid w:val="00B17D50"/>
    <w:rsid w:val="00B44E05"/>
    <w:rsid w:val="00BD73D8"/>
    <w:rsid w:val="00BE067F"/>
    <w:rsid w:val="00C110A1"/>
    <w:rsid w:val="00C812C3"/>
    <w:rsid w:val="00CA6B2A"/>
    <w:rsid w:val="00CD3B7F"/>
    <w:rsid w:val="00CE3472"/>
    <w:rsid w:val="00D9683C"/>
    <w:rsid w:val="00DC59FE"/>
    <w:rsid w:val="00DE29A4"/>
    <w:rsid w:val="00E37B1D"/>
    <w:rsid w:val="00E4615A"/>
    <w:rsid w:val="00F02DFD"/>
    <w:rsid w:val="00F44671"/>
    <w:rsid w:val="00F70C00"/>
    <w:rsid w:val="00F96F42"/>
    <w:rsid w:val="00FE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5523D"/>
  <w15:chartTrackingRefBased/>
  <w15:docId w15:val="{EF9F542C-7E90-0E47-BC0C-1DDC15A9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  <w:style w:type="table" w:styleId="TableGrid">
    <w:name w:val="Table Grid"/>
    <w:basedOn w:val="TableNormal"/>
    <w:uiPriority w:val="39"/>
    <w:rsid w:val="0038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8A4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A5C9EE7-DCDB-7548-A9D3-AED81F1EECEE%7dtf50002046.dotx" TargetMode="External" 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%7b9A5C9EE7-DCDB-7548-A9D3-AED81F1EECEE%7dtf50002046.dotx</Template>
  <TotalTime>1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matiwanentandokazi@gmail.com</dc:creator>
  <cp:keywords/>
  <dc:description/>
  <cp:lastModifiedBy>matiwanentandokazi@gmail.com</cp:lastModifiedBy>
  <cp:revision>2</cp:revision>
  <dcterms:created xsi:type="dcterms:W3CDTF">2024-07-12T11:28:00Z</dcterms:created>
  <dcterms:modified xsi:type="dcterms:W3CDTF">2024-07-12T11:28:00Z</dcterms:modified>
</cp:coreProperties>
</file>